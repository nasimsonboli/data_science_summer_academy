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752C" w14:textId="77777777" w:rsidR="00186B85" w:rsidRDefault="00E22FA1">
      <w:pPr>
        <w:pStyle w:val="Title"/>
      </w:pPr>
      <w:r>
        <w:t>Certificate of Achievement</w:t>
      </w:r>
    </w:p>
    <w:p w14:paraId="1D36D381" w14:textId="77777777" w:rsidR="00186B85" w:rsidRDefault="00E22FA1">
      <w:pPr>
        <w:pStyle w:val="Certificationtext"/>
      </w:pPr>
      <w:r>
        <w:t>This acknoWledges that</w:t>
      </w:r>
    </w:p>
    <w:p w14:paraId="5B5CD062" w14:textId="2E199F05" w:rsidR="00186B85" w:rsidRDefault="003F3D5D">
      <w:pPr>
        <w:pStyle w:val="Heading1"/>
      </w:pPr>
      <w:proofErr w:type="spellStart"/>
      <w:r>
        <w:t>Firstname</w:t>
      </w:r>
      <w:proofErr w:type="spellEnd"/>
      <w:r w:rsidR="009B7651">
        <w:t xml:space="preserve"> </w:t>
      </w:r>
      <w:r>
        <w:t>La</w:t>
      </w:r>
      <w:r w:rsidR="00BD61DC">
        <w:t>stname</w:t>
      </w:r>
      <w:bookmarkStart w:id="0" w:name="_GoBack"/>
      <w:bookmarkEnd w:id="0"/>
    </w:p>
    <w:p w14:paraId="12B3153F" w14:textId="77777777" w:rsidR="00186B85" w:rsidRDefault="00E22FA1" w:rsidP="00E22FA1">
      <w:r>
        <w:t>Has successfully completed</w:t>
      </w:r>
    </w:p>
    <w:p w14:paraId="7B42DCF6" w14:textId="77777777" w:rsidR="00E22FA1" w:rsidRPr="00E22FA1" w:rsidRDefault="00801202" w:rsidP="00E22FA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DePaul</w:t>
      </w:r>
      <w:r w:rsidR="00E22FA1" w:rsidRPr="00E22FA1">
        <w:rPr>
          <w:b/>
          <w:bCs/>
          <w:color w:val="000000" w:themeColor="text1"/>
          <w:sz w:val="32"/>
          <w:szCs w:val="32"/>
        </w:rPr>
        <w:t xml:space="preserve"> Data Science Summer Academy</w:t>
      </w:r>
    </w:p>
    <w:p w14:paraId="4F23C9B8" w14:textId="47A66DD3" w:rsidR="00E22FA1" w:rsidRDefault="001F30B6" w:rsidP="00E22F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01F34" wp14:editId="048B8518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</wp:posOffset>
                </wp:positionV>
                <wp:extent cx="1259840" cy="10312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1D1A" w14:textId="643C3880" w:rsidR="001F30B6" w:rsidRDefault="001F30B6" w:rsidP="001F30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07C82" wp14:editId="49AC32E7">
                                  <wp:extent cx="855980" cy="751840"/>
                                  <wp:effectExtent l="0" t="0" r="0" b="0"/>
                                  <wp:docPr id="8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5980" cy="751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01F34" id="Rectangle 14" o:spid="_x0000_s1026" style="position:absolute;left:0;text-align:left;margin-left:-36pt;margin-top:23.4pt;width:99.2pt;height:8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" filled="f" stroked="f" strokeweight=".31747mm">
                <v:stroke dashstyle="3 1"/>
                <v:textbox>
                  <w:txbxContent>
                    <w:p w14:paraId="73891D1A" w14:textId="643C3880" w:rsidR="001F30B6" w:rsidRDefault="001F30B6" w:rsidP="001F30B6">
                      <w:r>
                        <w:rPr>
                          <w:noProof/>
                        </w:rPr>
                        <w:drawing>
                          <wp:inline distT="0" distB="0" distL="0" distR="0" wp14:anchorId="75507C82" wp14:editId="49AC32E7">
                            <wp:extent cx="855980" cy="751840"/>
                            <wp:effectExtent l="0" t="0" r="0" b="0"/>
                            <wp:docPr id="8" name="Pictur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5980" cy="751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2FA1">
        <w:t>June 25</w:t>
      </w:r>
      <w:r w:rsidR="00E22FA1" w:rsidRPr="00E22FA1">
        <w:rPr>
          <w:vertAlign w:val="superscript"/>
        </w:rPr>
        <w:t>th</w:t>
      </w:r>
      <w:r w:rsidR="00E22FA1">
        <w:t xml:space="preserve"> – 29</w:t>
      </w:r>
      <w:r w:rsidR="00E22FA1" w:rsidRPr="00E22FA1">
        <w:rPr>
          <w:vertAlign w:val="superscript"/>
        </w:rPr>
        <w:t>th</w:t>
      </w:r>
      <w:r w:rsidR="00E22FA1">
        <w:t xml:space="preserve"> 2018</w:t>
      </w:r>
    </w:p>
    <w:p w14:paraId="2AFE7787" w14:textId="7377102F" w:rsidR="00E22FA1" w:rsidRPr="00E22FA1" w:rsidRDefault="00E22FA1" w:rsidP="00E22FA1">
      <w:pPr>
        <w:spacing w:after="0" w:line="240" w:lineRule="auto"/>
        <w:rPr>
          <w:i/>
          <w:iCs/>
        </w:rPr>
      </w:pPr>
      <w:r w:rsidRPr="00E22FA1">
        <w:rPr>
          <w:i/>
          <w:iCs/>
        </w:rPr>
        <w:t>School of Computing</w:t>
      </w:r>
    </w:p>
    <w:p w14:paraId="7F3C4E28" w14:textId="07733978" w:rsidR="00E22FA1" w:rsidRPr="00E22FA1" w:rsidRDefault="00E22FA1" w:rsidP="00E22FA1">
      <w:pPr>
        <w:spacing w:after="0" w:line="240" w:lineRule="auto"/>
        <w:rPr>
          <w:i/>
          <w:iCs/>
        </w:rPr>
      </w:pPr>
      <w:r w:rsidRPr="00E22FA1">
        <w:rPr>
          <w:i/>
          <w:iCs/>
        </w:rPr>
        <w:t xml:space="preserve"> College of Computing and Digital Media </w:t>
      </w:r>
    </w:p>
    <w:p w14:paraId="478F45BF" w14:textId="48E95CB7" w:rsidR="00E22FA1" w:rsidRPr="00E22FA1" w:rsidRDefault="00E22FA1" w:rsidP="00E22FA1">
      <w:pPr>
        <w:spacing w:after="0" w:line="240" w:lineRule="auto"/>
        <w:rPr>
          <w:i/>
          <w:iCs/>
        </w:rPr>
      </w:pPr>
      <w:r w:rsidRPr="00E22FA1">
        <w:rPr>
          <w:i/>
          <w:iCs/>
        </w:rPr>
        <w:t>DePaul university</w:t>
      </w:r>
    </w:p>
    <w:p w14:paraId="5E739BE8" w14:textId="6BBCE67A" w:rsidR="0077560C" w:rsidRDefault="00AF2CB7" w:rsidP="00EC1D1C">
      <w:pPr>
        <w:pStyle w:val="Date"/>
        <w:jc w:val="both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1E858" wp14:editId="46534821">
                <wp:simplePos x="0" y="0"/>
                <wp:positionH relativeFrom="column">
                  <wp:posOffset>4455160</wp:posOffset>
                </wp:positionH>
                <wp:positionV relativeFrom="paragraph">
                  <wp:posOffset>608965</wp:posOffset>
                </wp:positionV>
                <wp:extent cx="1480820" cy="34544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CF8B9" w14:textId="0E9FC068" w:rsidR="001F30B6" w:rsidRPr="0063532B" w:rsidRDefault="0063532B" w:rsidP="0063532B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Dr. Daniela </w:t>
                            </w:r>
                            <w:proofErr w:type="spellStart"/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Raicu</w:t>
                            </w:r>
                            <w:proofErr w:type="spellEnd"/>
                          </w:p>
                          <w:p w14:paraId="52EEB8E8" w14:textId="77777777" w:rsidR="001F30B6" w:rsidRPr="0063532B" w:rsidRDefault="001F30B6" w:rsidP="0063532B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E858" id="Rectangle 6" o:spid="_x0000_s1027" style="position:absolute;left:0;text-align:left;margin-left:350.8pt;margin-top:47.95pt;width:116.6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" filled="f" stroked="f" strokeweight=".31747mm">
                <v:stroke dashstyle="3 1"/>
                <v:textbox>
                  <w:txbxContent>
                    <w:p w14:paraId="7B4CF8B9" w14:textId="0E9FC068" w:rsidR="001F30B6" w:rsidRPr="0063532B" w:rsidRDefault="0063532B" w:rsidP="0063532B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Dr. Daniela </w:t>
                      </w:r>
                      <w:proofErr w:type="spellStart"/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Raicu</w:t>
                      </w:r>
                      <w:proofErr w:type="spellEnd"/>
                    </w:p>
                    <w:p w14:paraId="52EEB8E8" w14:textId="77777777" w:rsidR="001F30B6" w:rsidRPr="0063532B" w:rsidRDefault="001F30B6" w:rsidP="0063532B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F1C37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14310639" wp14:editId="76DB6657">
            <wp:simplePos x="0" y="0"/>
            <wp:positionH relativeFrom="column">
              <wp:posOffset>6036310</wp:posOffset>
            </wp:positionH>
            <wp:positionV relativeFrom="paragraph">
              <wp:posOffset>377825</wp:posOffset>
            </wp:positionV>
            <wp:extent cx="967105" cy="804545"/>
            <wp:effectExtent l="0" t="0" r="0" b="0"/>
            <wp:wrapThrough wrapText="bothSides">
              <wp:wrapPolygon edited="0">
                <wp:start x="3404" y="0"/>
                <wp:lineTo x="0" y="4092"/>
                <wp:lineTo x="0" y="9888"/>
                <wp:lineTo x="284" y="11934"/>
                <wp:lineTo x="6240" y="16366"/>
                <wp:lineTo x="7659" y="16366"/>
                <wp:lineTo x="7659" y="19094"/>
                <wp:lineTo x="8510" y="21140"/>
                <wp:lineTo x="9644" y="21140"/>
                <wp:lineTo x="11630" y="21140"/>
                <wp:lineTo x="12764" y="21140"/>
                <wp:lineTo x="13899" y="18412"/>
                <wp:lineTo x="13615" y="16366"/>
                <wp:lineTo x="15317" y="16366"/>
                <wp:lineTo x="20423" y="12275"/>
                <wp:lineTo x="21274" y="9888"/>
                <wp:lineTo x="21274" y="682"/>
                <wp:lineTo x="11630" y="0"/>
                <wp:lineTo x="3404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446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2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38F61" wp14:editId="1CAFD1F5">
                <wp:simplePos x="0" y="0"/>
                <wp:positionH relativeFrom="column">
                  <wp:posOffset>683260</wp:posOffset>
                </wp:positionH>
                <wp:positionV relativeFrom="paragraph">
                  <wp:posOffset>614045</wp:posOffset>
                </wp:positionV>
                <wp:extent cx="1831340" cy="3352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A1C47" w14:textId="497E8D29" w:rsidR="001F30B6" w:rsidRPr="0063532B" w:rsidRDefault="001F30B6" w:rsidP="0063532B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Dr. Raf</w:t>
                            </w:r>
                            <w:r w:rsidR="0063532B"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f</w:t>
                            </w:r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aella </w:t>
                            </w:r>
                            <w:proofErr w:type="spellStart"/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Settimi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8F61" id="Rectangle 2" o:spid="_x0000_s1028" style="position:absolute;left:0;text-align:left;margin-left:53.8pt;margin-top:48.35pt;width:144.2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" filled="f" stroked="f" strokeweight=".31747mm">
                <v:stroke dashstyle="3 1"/>
                <v:textbox>
                  <w:txbxContent>
                    <w:p w14:paraId="4C4A1C47" w14:textId="497E8D29" w:rsidR="001F30B6" w:rsidRPr="0063532B" w:rsidRDefault="001F30B6" w:rsidP="0063532B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Dr. Raf</w:t>
                      </w:r>
                      <w:r w:rsidR="0063532B"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f</w:t>
                      </w:r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aella </w:t>
                      </w:r>
                      <w:proofErr w:type="spellStart"/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Settimi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532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0F6B3" wp14:editId="5A31EC1E">
                <wp:simplePos x="0" y="0"/>
                <wp:positionH relativeFrom="column">
                  <wp:posOffset>2514600</wp:posOffset>
                </wp:positionH>
                <wp:positionV relativeFrom="paragraph">
                  <wp:posOffset>603885</wp:posOffset>
                </wp:positionV>
                <wp:extent cx="1828800" cy="3454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84EA" w14:textId="74973C2B" w:rsidR="001F30B6" w:rsidRPr="0063532B" w:rsidRDefault="0063532B" w:rsidP="0063532B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Dr. Bamshad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532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Mobasher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F6B3" id="Rectangle 5" o:spid="_x0000_s1029" style="position:absolute;left:0;text-align:left;margin-left:198pt;margin-top:47.55pt;width:2in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" filled="f" stroked="f" strokeweight=".31747mm">
                <v:stroke dashstyle="3 1"/>
                <v:textbox>
                  <w:txbxContent>
                    <w:p w14:paraId="5FED84EA" w14:textId="74973C2B" w:rsidR="001F30B6" w:rsidRPr="0063532B" w:rsidRDefault="0063532B" w:rsidP="0063532B">
                      <w:pPr>
                        <w:spacing w:after="0" w:line="24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Dr. Bamshad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Pr="0063532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Mobasher</w:t>
                      </w:r>
                    </w:p>
                  </w:txbxContent>
                </v:textbox>
              </v:rect>
            </w:pict>
          </mc:Fallback>
        </mc:AlternateContent>
      </w:r>
      <w:r w:rsidR="0063532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CB088" wp14:editId="70AC35F7">
                <wp:simplePos x="0" y="0"/>
                <wp:positionH relativeFrom="column">
                  <wp:posOffset>4577080</wp:posOffset>
                </wp:positionH>
                <wp:positionV relativeFrom="paragraph">
                  <wp:posOffset>489585</wp:posOffset>
                </wp:positionV>
                <wp:extent cx="1137920" cy="5080"/>
                <wp:effectExtent l="0" t="0" r="1778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92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611EA" id="Straight Connector 19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4pt,38.55pt" to="450pt,3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" strokecolor="#8fb08c [3208]"/>
            </w:pict>
          </mc:Fallback>
        </mc:AlternateContent>
      </w:r>
      <w:r w:rsidR="0063532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C20FA" wp14:editId="46C66D5C">
                <wp:simplePos x="0" y="0"/>
                <wp:positionH relativeFrom="column">
                  <wp:posOffset>2857500</wp:posOffset>
                </wp:positionH>
                <wp:positionV relativeFrom="paragraph">
                  <wp:posOffset>489585</wp:posOffset>
                </wp:positionV>
                <wp:extent cx="1137920" cy="5080"/>
                <wp:effectExtent l="0" t="0" r="1778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92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BAD3B" id="Straight Connector 18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38.55pt" to="314.6pt,3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" strokecolor="#8fb08c [3208]"/>
            </w:pict>
          </mc:Fallback>
        </mc:AlternateContent>
      </w:r>
      <w:r w:rsidR="0063532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CCAE1" wp14:editId="0D4D40F5">
                <wp:simplePos x="0" y="0"/>
                <wp:positionH relativeFrom="column">
                  <wp:posOffset>1028700</wp:posOffset>
                </wp:positionH>
                <wp:positionV relativeFrom="paragraph">
                  <wp:posOffset>489585</wp:posOffset>
                </wp:positionV>
                <wp:extent cx="1137920" cy="5080"/>
                <wp:effectExtent l="0" t="0" r="1778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92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12BEF" id="Straight Connector 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38.55pt" to="170.6pt,3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" strokecolor="#8fb08c [3208]"/>
            </w:pict>
          </mc:Fallback>
        </mc:AlternateContent>
      </w:r>
      <w:r w:rsidR="006235D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05C89" wp14:editId="31B2D48F">
                <wp:simplePos x="0" y="0"/>
                <wp:positionH relativeFrom="column">
                  <wp:posOffset>-340360</wp:posOffset>
                </wp:positionH>
                <wp:positionV relativeFrom="paragraph">
                  <wp:posOffset>263525</wp:posOffset>
                </wp:positionV>
                <wp:extent cx="1145540" cy="91948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91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E08AE" w14:textId="7B3FD176" w:rsidR="006235D5" w:rsidRDefault="006235D5" w:rsidP="006235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38537" wp14:editId="4E498AB4">
                                  <wp:extent cx="929640" cy="645338"/>
                                  <wp:effectExtent l="0" t="0" r="0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kdd-logo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1663" cy="646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05C89" id="Rectangle 16" o:spid="_x0000_s1030" style="position:absolute;left:0;text-align:left;margin-left:-26.8pt;margin-top:20.75pt;width:90.2pt;height:7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" filled="f" stroked="f" strokeweight=".31747mm">
                <v:stroke dashstyle="3 1"/>
                <v:textbox>
                  <w:txbxContent>
                    <w:p w14:paraId="2CCE08AE" w14:textId="7B3FD176" w:rsidR="006235D5" w:rsidRDefault="006235D5" w:rsidP="006235D5">
                      <w:r>
                        <w:rPr>
                          <w:noProof/>
                        </w:rPr>
                        <w:drawing>
                          <wp:inline distT="0" distB="0" distL="0" distR="0" wp14:anchorId="5A538537" wp14:editId="4E498AB4">
                            <wp:extent cx="929640" cy="645338"/>
                            <wp:effectExtent l="0" t="0" r="0" b="254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kdd-logo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1663" cy="6467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77560C">
      <w:headerReference w:type="default" r:id="rId13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797D1" w14:textId="77777777" w:rsidR="00741D3C" w:rsidRDefault="00741D3C">
      <w:pPr>
        <w:spacing w:after="0" w:line="240" w:lineRule="auto"/>
      </w:pPr>
      <w:r>
        <w:separator/>
      </w:r>
    </w:p>
  </w:endnote>
  <w:endnote w:type="continuationSeparator" w:id="0">
    <w:p w14:paraId="634C22B2" w14:textId="77777777" w:rsidR="00741D3C" w:rsidRDefault="0074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EE427" w14:textId="77777777" w:rsidR="00741D3C" w:rsidRDefault="00741D3C">
      <w:pPr>
        <w:spacing w:after="0" w:line="240" w:lineRule="auto"/>
      </w:pPr>
      <w:r>
        <w:separator/>
      </w:r>
    </w:p>
  </w:footnote>
  <w:footnote w:type="continuationSeparator" w:id="0">
    <w:p w14:paraId="1A9EED91" w14:textId="77777777" w:rsidR="00741D3C" w:rsidRDefault="0074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56322" w14:textId="77777777" w:rsidR="00186B85" w:rsidRDefault="00A573C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1685EAFF" wp14:editId="2A9509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65A9F096" id="Rectangle 11" o:spid="_x0000_s1026" alt="Decorative certificate frame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" stroked="f" strokeweight=".31747mm">
              <v:fill r:id="rId2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BE67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18C4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60A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16F4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14A5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00D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78B4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8021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C23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FCF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A1"/>
    <w:rsid w:val="00024FC1"/>
    <w:rsid w:val="0013314B"/>
    <w:rsid w:val="00140CB2"/>
    <w:rsid w:val="00186B85"/>
    <w:rsid w:val="00194F47"/>
    <w:rsid w:val="001E52F3"/>
    <w:rsid w:val="001F30B6"/>
    <w:rsid w:val="00200C85"/>
    <w:rsid w:val="0024083D"/>
    <w:rsid w:val="002566EA"/>
    <w:rsid w:val="002828A2"/>
    <w:rsid w:val="00302279"/>
    <w:rsid w:val="003955AF"/>
    <w:rsid w:val="003A27C3"/>
    <w:rsid w:val="003C0238"/>
    <w:rsid w:val="003F3D5D"/>
    <w:rsid w:val="003F7AC3"/>
    <w:rsid w:val="00490F94"/>
    <w:rsid w:val="004F1C37"/>
    <w:rsid w:val="005536E3"/>
    <w:rsid w:val="005A17DB"/>
    <w:rsid w:val="006235D5"/>
    <w:rsid w:val="00625864"/>
    <w:rsid w:val="00626DAE"/>
    <w:rsid w:val="0063532B"/>
    <w:rsid w:val="00722756"/>
    <w:rsid w:val="00723DDF"/>
    <w:rsid w:val="007317EB"/>
    <w:rsid w:val="00741D3C"/>
    <w:rsid w:val="00762A93"/>
    <w:rsid w:val="0077560C"/>
    <w:rsid w:val="007E772F"/>
    <w:rsid w:val="00801202"/>
    <w:rsid w:val="00871F80"/>
    <w:rsid w:val="00973B3C"/>
    <w:rsid w:val="009B5D8F"/>
    <w:rsid w:val="009B7651"/>
    <w:rsid w:val="00A258F2"/>
    <w:rsid w:val="00A46760"/>
    <w:rsid w:val="00A55CBA"/>
    <w:rsid w:val="00A573CC"/>
    <w:rsid w:val="00A91DD7"/>
    <w:rsid w:val="00AF2707"/>
    <w:rsid w:val="00AF2CB7"/>
    <w:rsid w:val="00B31CA8"/>
    <w:rsid w:val="00BA1C85"/>
    <w:rsid w:val="00BD61DC"/>
    <w:rsid w:val="00BD62B5"/>
    <w:rsid w:val="00C95849"/>
    <w:rsid w:val="00CA333C"/>
    <w:rsid w:val="00CA4695"/>
    <w:rsid w:val="00CD04A5"/>
    <w:rsid w:val="00DB169B"/>
    <w:rsid w:val="00DB746E"/>
    <w:rsid w:val="00E1359F"/>
    <w:rsid w:val="00E22FA1"/>
    <w:rsid w:val="00EC1AFF"/>
    <w:rsid w:val="00EC1D1C"/>
    <w:rsid w:val="00F02528"/>
    <w:rsid w:val="00F60040"/>
    <w:rsid w:val="00FB4780"/>
    <w:rsid w:val="00F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59BB8"/>
  <w15:chartTrackingRefBased/>
  <w15:docId w15:val="{99F983BD-8BCA-3841-BCE7-386E7D04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5A00" w:themeColor="accent2" w:themeShade="80"/>
        <w:sz w:val="28"/>
        <w:szCs w:val="28"/>
        <w:lang w:val="en-US" w:eastAsia="ja-JP" w:bidi="ar-SA"/>
      </w:rPr>
    </w:rPrDefault>
    <w:pPrDefault>
      <w:pPr>
        <w:spacing w:after="20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528"/>
  </w:style>
  <w:style w:type="paragraph" w:styleId="Heading1">
    <w:name w:val="heading 1"/>
    <w:basedOn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5A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5A1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5A1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5A1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5A17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5A17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5A17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5A17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2528"/>
    <w:rPr>
      <w:b/>
      <w:bCs/>
      <w:caps w:val="0"/>
      <w:smallCaps/>
      <w:color w:val="A8422A" w:themeColor="accent1" w:themeShade="BF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Date">
    <w:name w:val="Date"/>
    <w:basedOn w:val="Normal"/>
    <w:link w:val="DateChar"/>
    <w:uiPriority w:val="4"/>
    <w:qFormat/>
    <w:rsid w:val="00CA4695"/>
    <w:pPr>
      <w:spacing w:before="480" w:after="1740"/>
      <w:contextualSpacing/>
    </w:pPr>
    <w:rPr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4"/>
    <w:rsid w:val="00CA4695"/>
    <w:rPr>
      <w:color w:val="0D0D0D" w:themeColor="text1" w:themeTint="F2"/>
    </w:rPr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rsid w:val="00F02528"/>
    <w:rPr>
      <w:color w:val="685C54" w:themeColor="accent4" w:themeShade="B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D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17DB"/>
  </w:style>
  <w:style w:type="paragraph" w:styleId="BlockText">
    <w:name w:val="Block Text"/>
    <w:basedOn w:val="Normal"/>
    <w:uiPriority w:val="99"/>
    <w:semiHidden/>
    <w:unhideWhenUsed/>
    <w:rsid w:val="00F02528"/>
    <w:pPr>
      <w:pBdr>
        <w:top w:val="single" w:sz="2" w:space="10" w:color="A8422A" w:themeColor="accent1" w:themeShade="BF" w:shadow="1"/>
        <w:left w:val="single" w:sz="2" w:space="10" w:color="A8422A" w:themeColor="accent1" w:themeShade="BF" w:shadow="1"/>
        <w:bottom w:val="single" w:sz="2" w:space="10" w:color="A8422A" w:themeColor="accent1" w:themeShade="BF" w:shadow="1"/>
        <w:right w:val="single" w:sz="2" w:space="10" w:color="A8422A" w:themeColor="accent1" w:themeShade="BF" w:shadow="1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A17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17DB"/>
  </w:style>
  <w:style w:type="paragraph" w:styleId="BodyText2">
    <w:name w:val="Body Text 2"/>
    <w:basedOn w:val="Normal"/>
    <w:link w:val="BodyText2Char"/>
    <w:uiPriority w:val="99"/>
    <w:semiHidden/>
    <w:unhideWhenUsed/>
    <w:rsid w:val="005A17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17DB"/>
  </w:style>
  <w:style w:type="paragraph" w:styleId="BodyText3">
    <w:name w:val="Body Text 3"/>
    <w:basedOn w:val="Normal"/>
    <w:link w:val="BodyText3Char"/>
    <w:uiPriority w:val="99"/>
    <w:semiHidden/>
    <w:unhideWhenUsed/>
    <w:rsid w:val="005A17D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17D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17D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17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17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17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17D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17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17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17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17DB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17D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7DB"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17D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17DB"/>
  </w:style>
  <w:style w:type="table" w:styleId="ColorfulGrid">
    <w:name w:val="Colorful Grid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3522" w:themeColor="accent1" w:themeShade="99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B00" w:themeColor="accent2" w:themeShade="99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6D6E" w:themeColor="accent3" w:themeShade="99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4943" w:themeColor="accent4" w:themeShade="99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704D" w:themeColor="accent5" w:themeShade="99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17D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7D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7D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7D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7D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17D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17DB"/>
  </w:style>
  <w:style w:type="character" w:styleId="Emphasis">
    <w:name w:val="Emphasis"/>
    <w:basedOn w:val="DefaultParagraphFont"/>
    <w:uiPriority w:val="20"/>
    <w:semiHidden/>
    <w:unhideWhenUsed/>
    <w:qFormat/>
    <w:rsid w:val="005A17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17D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A17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17DB"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17D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3">
    <w:name w:val="Grid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A17DB"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5A17DB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5A17D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5A17D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A17DB"/>
  </w:style>
  <w:style w:type="paragraph" w:styleId="HTMLAddress">
    <w:name w:val="HTML Address"/>
    <w:basedOn w:val="Normal"/>
    <w:link w:val="HTMLAddressChar"/>
    <w:uiPriority w:val="99"/>
    <w:semiHidden/>
    <w:unhideWhenUsed/>
    <w:rsid w:val="005A17D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17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A17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A17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D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17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A17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02528"/>
    <w:rPr>
      <w:color w:val="415B5C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17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528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2528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2528"/>
    <w:rPr>
      <w:i/>
      <w:iCs/>
      <w:color w:val="A8422A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A17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17DB"/>
  </w:style>
  <w:style w:type="paragraph" w:styleId="List">
    <w:name w:val="List"/>
    <w:basedOn w:val="Normal"/>
    <w:uiPriority w:val="99"/>
    <w:semiHidden/>
    <w:unhideWhenUsed/>
    <w:rsid w:val="005A17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17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17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17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17D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17D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17D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17D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17D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17D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17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17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17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17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17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17D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17D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17D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17D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17D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A17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2">
    <w:name w:val="List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3">
    <w:name w:val="List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A17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17D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D16349" w:themeColor="accent1"/>
          <w:insideV w:val="single" w:sz="6" w:space="0" w:color="D16349" w:themeColor="accent1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CCB400" w:themeColor="accent2"/>
          <w:insideV w:val="single" w:sz="6" w:space="0" w:color="CCB400" w:themeColor="accent2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8CADAE" w:themeColor="accent3"/>
          <w:insideV w:val="single" w:sz="6" w:space="0" w:color="8CADAE" w:themeColor="accent3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8C7B70" w:themeColor="accent4"/>
          <w:insideV w:val="single" w:sz="6" w:space="0" w:color="8C7B70" w:themeColor="accent4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8FB08C" w:themeColor="accent5"/>
          <w:insideV w:val="single" w:sz="6" w:space="0" w:color="8FB08C" w:themeColor="accent5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D19049" w:themeColor="accent6"/>
          <w:insideV w:val="single" w:sz="6" w:space="0" w:color="D19049" w:themeColor="accent6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25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2528"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A1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17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A17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17D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17DB"/>
  </w:style>
  <w:style w:type="character" w:styleId="PageNumber">
    <w:name w:val="page number"/>
    <w:basedOn w:val="DefaultParagraphFont"/>
    <w:uiPriority w:val="99"/>
    <w:semiHidden/>
    <w:unhideWhenUsed/>
    <w:rsid w:val="005A17DB"/>
  </w:style>
  <w:style w:type="table" w:styleId="PlainTable1">
    <w:name w:val="Plain Table 1"/>
    <w:basedOn w:val="TableNormal"/>
    <w:uiPriority w:val="41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17DB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A17DB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A17D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17D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17DB"/>
  </w:style>
  <w:style w:type="character" w:styleId="SmartHyperlink">
    <w:name w:val="Smart Hyperlink"/>
    <w:basedOn w:val="DefaultParagraphFont"/>
    <w:uiPriority w:val="99"/>
    <w:semiHidden/>
    <w:unhideWhenUsed/>
    <w:rsid w:val="005A17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A17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A17D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A17D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unhideWhenUsed/>
    <w:qFormat/>
    <w:rsid w:val="0013314B"/>
    <w:rPr>
      <w:b w:val="0"/>
      <w:i w:val="0"/>
      <w:iCs/>
      <w:color w:val="595959" w:themeColor="text1" w:themeTint="A6"/>
      <w:u w:val="singl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A17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A17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17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17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17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17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17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17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17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17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17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17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17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17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17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A17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A17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17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17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17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17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17DB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17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17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17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A17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A17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17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A17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A17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17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A17D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A17DB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17DB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17DB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17DB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17DB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17DB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17DB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7DB"/>
    <w:pPr>
      <w:spacing w:before="240" w:after="0"/>
      <w:outlineLvl w:val="9"/>
    </w:pPr>
    <w:rPr>
      <w:color w:val="A8422A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0252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simsonboli/Library/Containers/com.microsoft.Word/Data/Library/Application%20Support/Microsoft/Office/16.0/DTS/Search/%7b416E966B-4AB5-0F42-A625-917C0194D443%7dtf16392556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887A17-83BB-7747-BB46-AB9DFE6C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{416E966B-4AB5-0F42-A625-917C0194D443}tf16392556.dotx</Template>
  <TotalTime>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Sonboli, Nasim</dc:creator>
  <cp:keywords/>
  <dc:description/>
  <cp:lastModifiedBy>Sonboli, Nasim</cp:lastModifiedBy>
  <cp:revision>17</cp:revision>
  <dcterms:created xsi:type="dcterms:W3CDTF">2018-06-29T15:46:00Z</dcterms:created>
  <dcterms:modified xsi:type="dcterms:W3CDTF">2019-02-27T23:10:00Z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